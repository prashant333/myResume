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93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802"/>
        <w:gridCol w:w="5106"/>
      </w:tblGrid>
      <w:tr w:rsidR="00D92B95" w14:paraId="5A238B86" w14:textId="77777777" w:rsidTr="00536E8D">
        <w:trPr>
          <w:trHeight w:val="2008"/>
        </w:trPr>
        <w:tc>
          <w:tcPr>
            <w:tcW w:w="4802" w:type="dxa"/>
            <w:vAlign w:val="bottom"/>
          </w:tcPr>
          <w:p w14:paraId="4DAB9602" w14:textId="77777777" w:rsidR="00C84833" w:rsidRPr="009337EE" w:rsidRDefault="005A77CF" w:rsidP="00C84833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654679B6782E48ABA588E883E209AFF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337EE" w:rsidRPr="009337EE">
                  <w:rPr>
                    <w:rFonts w:ascii="Georgia" w:hAnsi="Georgia"/>
                  </w:rPr>
                  <w:t>PRASHANT</w:t>
                </w:r>
              </w:sdtContent>
            </w:sdt>
            <w:r w:rsidR="00D92B95" w:rsidRPr="009337EE">
              <w:rPr>
                <w:rFonts w:ascii="Georgia" w:hAnsi="Georgia"/>
              </w:rPr>
              <w:br/>
            </w:r>
            <w:sdt>
              <w:sdtPr>
                <w:rPr>
                  <w:rFonts w:ascii="Georgia" w:hAnsi="Georgia"/>
                  <w:color w:val="007FAB" w:themeColor="accent1"/>
                </w:rPr>
                <w:alias w:val="Enter last name:"/>
                <w:tag w:val="Enter last name:"/>
                <w:id w:val="-1656595288"/>
                <w:placeholder>
                  <w:docPart w:val="6E9A485F02CD4ED385D7BDE58EC9A6E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337EE" w:rsidRPr="009337EE">
                  <w:rPr>
                    <w:rFonts w:ascii="Georgia" w:hAnsi="Georgia"/>
                    <w:color w:val="007FAB" w:themeColor="accent1"/>
                  </w:rPr>
                  <w:t>MANI</w:t>
                </w:r>
              </w:sdtContent>
            </w:sdt>
          </w:p>
        </w:tc>
        <w:tc>
          <w:tcPr>
            <w:tcW w:w="5107" w:type="dxa"/>
            <w:vAlign w:val="bottom"/>
          </w:tcPr>
          <w:tbl>
            <w:tblPr>
              <w:tblStyle w:val="TableGrid"/>
              <w:tblW w:w="529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783"/>
              <w:gridCol w:w="514"/>
            </w:tblGrid>
            <w:tr w:rsidR="00932D92" w:rsidRPr="009D0878" w14:paraId="1D0E7BEA" w14:textId="77777777" w:rsidTr="00536E8D">
              <w:trPr>
                <w:trHeight w:val="632"/>
              </w:trPr>
              <w:tc>
                <w:tcPr>
                  <w:tcW w:w="478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AA6ACA8" w14:textId="2D0A4422" w:rsidR="009337EE" w:rsidRPr="009D0878" w:rsidRDefault="005A77CF" w:rsidP="009337EE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C913585F7E64A59ACF2296ABD9EDA9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E0689">
                        <w:t>K.R Puram, Bangalore(560049)</w:t>
                      </w:r>
                      <w:r w:rsidR="009337EE">
                        <w:t xml:space="preserve">  </w:t>
                      </w:r>
                    </w:sdtContent>
                  </w:sdt>
                  <w:r w:rsidR="009337EE">
                    <w:t xml:space="preserve"> </w:t>
                  </w:r>
                </w:p>
              </w:tc>
              <w:tc>
                <w:tcPr>
                  <w:tcW w:w="51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73A926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845191" wp14:editId="5D3A04A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1B700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F756F07" w14:textId="77777777" w:rsidTr="00536E8D">
              <w:trPr>
                <w:trHeight w:val="336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6D2DA273BFEA40AFB6C3300AE3D09B7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83" w:type="dxa"/>
                      <w:tcMar>
                        <w:left w:w="720" w:type="dxa"/>
                        <w:right w:w="29" w:type="dxa"/>
                      </w:tcMar>
                    </w:tcPr>
                    <w:p w14:paraId="4FB49068" w14:textId="77777777" w:rsidR="00932D92" w:rsidRPr="009D0878" w:rsidRDefault="009337EE" w:rsidP="00932D92">
                      <w:pPr>
                        <w:pStyle w:val="ContactInfo"/>
                      </w:pPr>
                      <w:r>
                        <w:t>8660839528</w:t>
                      </w:r>
                    </w:p>
                  </w:tc>
                </w:sdtContent>
              </w:sdt>
              <w:tc>
                <w:tcPr>
                  <w:tcW w:w="514" w:type="dxa"/>
                  <w:tcMar>
                    <w:left w:w="0" w:type="dxa"/>
                    <w:right w:w="0" w:type="dxa"/>
                  </w:tcMar>
                </w:tcPr>
                <w:p w14:paraId="5D14BBC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5D1C833" wp14:editId="2BFA0939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470F2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0B8906E" w14:textId="77777777" w:rsidTr="00536E8D">
              <w:trPr>
                <w:trHeight w:val="325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87864CB20E074B6E935A9E74C2DF901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83" w:type="dxa"/>
                      <w:tcMar>
                        <w:left w:w="720" w:type="dxa"/>
                        <w:right w:w="29" w:type="dxa"/>
                      </w:tcMar>
                    </w:tcPr>
                    <w:p w14:paraId="57314B4A" w14:textId="77777777" w:rsidR="00932D92" w:rsidRPr="009D0878" w:rsidRDefault="009337EE" w:rsidP="00932D92">
                      <w:pPr>
                        <w:pStyle w:val="ContactInfo"/>
                      </w:pPr>
                      <w:r>
                        <w:t>Pmani157@gmail.com</w:t>
                      </w:r>
                    </w:p>
                  </w:tc>
                </w:sdtContent>
              </w:sdt>
              <w:tc>
                <w:tcPr>
                  <w:tcW w:w="514" w:type="dxa"/>
                  <w:tcMar>
                    <w:left w:w="0" w:type="dxa"/>
                    <w:right w:w="0" w:type="dxa"/>
                  </w:tcMar>
                </w:tcPr>
                <w:p w14:paraId="1922378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408821" wp14:editId="70B32B3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FEE59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368321C" w14:textId="77777777" w:rsidTr="00536E8D">
              <w:trPr>
                <w:trHeight w:val="336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C6E702E6FC82435EA7EEFB3534B913C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83" w:type="dxa"/>
                      <w:tcMar>
                        <w:left w:w="720" w:type="dxa"/>
                        <w:right w:w="29" w:type="dxa"/>
                      </w:tcMar>
                    </w:tcPr>
                    <w:p w14:paraId="53899EC1" w14:textId="02739DD4" w:rsidR="00932D92" w:rsidRPr="009D0878" w:rsidRDefault="00984C18" w:rsidP="00932D92">
                      <w:pPr>
                        <w:pStyle w:val="ContactInfo"/>
                      </w:pPr>
                      <w:r w:rsidRPr="00984C18">
                        <w:t>www.linkedin.com/in/prashant-mani</w:t>
                      </w:r>
                    </w:p>
                  </w:tc>
                </w:sdtContent>
              </w:sdt>
              <w:tc>
                <w:tcPr>
                  <w:tcW w:w="514" w:type="dxa"/>
                  <w:tcMar>
                    <w:left w:w="0" w:type="dxa"/>
                    <w:right w:w="0" w:type="dxa"/>
                  </w:tcMar>
                </w:tcPr>
                <w:p w14:paraId="619C474D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48D8C90" wp14:editId="655630F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51A0A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566E95" w14:textId="77777777" w:rsidTr="00536E8D">
              <w:trPr>
                <w:trHeight w:val="401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F50A59EAC9AC456EADE36BF14CE0D3A5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83" w:type="dxa"/>
                      <w:tcMar>
                        <w:left w:w="720" w:type="dxa"/>
                        <w:right w:w="29" w:type="dxa"/>
                      </w:tcMar>
                    </w:tcPr>
                    <w:p w14:paraId="0F572D8C" w14:textId="77777777" w:rsidR="00932D92" w:rsidRPr="009D0878" w:rsidRDefault="009337EE" w:rsidP="00932D92">
                      <w:pPr>
                        <w:pStyle w:val="ContactInfo"/>
                      </w:pPr>
                      <w:r w:rsidRPr="009337EE">
                        <w:t>github.com/prashant333</w:t>
                      </w:r>
                    </w:p>
                  </w:tc>
                </w:sdtContent>
              </w:sdt>
              <w:tc>
                <w:tcPr>
                  <w:tcW w:w="514" w:type="dxa"/>
                  <w:tcMar>
                    <w:left w:w="0" w:type="dxa"/>
                    <w:right w:w="0" w:type="dxa"/>
                  </w:tcMar>
                </w:tcPr>
                <w:p w14:paraId="1E7B1161" w14:textId="77777777" w:rsidR="00932D92" w:rsidRPr="009D0878" w:rsidRDefault="009337EE" w:rsidP="00932D92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36A1B74B" wp14:editId="7501953B">
                        <wp:extent cx="200660" cy="200660"/>
                        <wp:effectExtent l="0" t="0" r="8890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ithub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8DD3ABE" w14:textId="77777777" w:rsidR="00D92B95" w:rsidRDefault="00D92B95" w:rsidP="009D3336">
            <w:pPr>
              <w:pStyle w:val="Header"/>
            </w:pPr>
          </w:p>
        </w:tc>
      </w:tr>
    </w:tbl>
    <w:p w14:paraId="20AC814D" w14:textId="252B09E5" w:rsidR="00C43D65" w:rsidRPr="009337EE" w:rsidRDefault="009337EE">
      <w:pPr>
        <w:rPr>
          <w:sz w:val="24"/>
          <w:szCs w:val="24"/>
        </w:rPr>
      </w:pPr>
      <w:r w:rsidRPr="00E822D5">
        <w:rPr>
          <w:sz w:val="24"/>
          <w:szCs w:val="24"/>
        </w:rPr>
        <w:t xml:space="preserve">Seeking for </w:t>
      </w:r>
      <w:r w:rsidR="00DD2553">
        <w:rPr>
          <w:sz w:val="24"/>
          <w:szCs w:val="24"/>
        </w:rPr>
        <w:t>an opportunity</w:t>
      </w:r>
      <w:r w:rsidRPr="00E822D5">
        <w:rPr>
          <w:sz w:val="24"/>
          <w:szCs w:val="24"/>
        </w:rPr>
        <w:t xml:space="preserve"> to utilize my skillset</w:t>
      </w:r>
      <w:r w:rsidR="00DD2553">
        <w:rPr>
          <w:sz w:val="24"/>
          <w:szCs w:val="24"/>
        </w:rPr>
        <w:t>s</w:t>
      </w:r>
      <w:r w:rsidRPr="00E822D5">
        <w:rPr>
          <w:sz w:val="24"/>
          <w:szCs w:val="24"/>
        </w:rPr>
        <w:t xml:space="preserve"> &amp; abilities in </w:t>
      </w:r>
      <w:r w:rsidR="00DD2553">
        <w:rPr>
          <w:sz w:val="24"/>
          <w:szCs w:val="24"/>
        </w:rPr>
        <w:t>computer science</w:t>
      </w:r>
      <w:r w:rsidR="00BC07F8">
        <w:rPr>
          <w:sz w:val="24"/>
          <w:szCs w:val="24"/>
        </w:rPr>
        <w:t xml:space="preserve"> </w:t>
      </w:r>
      <w:r w:rsidRPr="00E822D5">
        <w:rPr>
          <w:sz w:val="24"/>
          <w:szCs w:val="24"/>
        </w:rPr>
        <w:t xml:space="preserve"> domain for a professional growth, while being honest, determined</w:t>
      </w:r>
      <w:r>
        <w:rPr>
          <w:sz w:val="24"/>
          <w:szCs w:val="24"/>
        </w:rPr>
        <w:t xml:space="preserve"> &amp; creative</w:t>
      </w:r>
      <w:r w:rsidRPr="00E822D5">
        <w:rPr>
          <w:sz w:val="24"/>
          <w:szCs w:val="24"/>
        </w:rPr>
        <w:t>.</w:t>
      </w:r>
    </w:p>
    <w:p w14:paraId="14E936D9" w14:textId="77777777" w:rsidR="00AD13CB" w:rsidRDefault="005A77CF" w:rsidP="00AC2C7B">
      <w:pPr>
        <w:pStyle w:val="Heading1"/>
        <w:spacing w:before="120"/>
      </w:pPr>
      <w:sdt>
        <w:sdtPr>
          <w:alias w:val="Skills:"/>
          <w:tag w:val="Skills:"/>
          <w:id w:val="-891506033"/>
          <w:placeholder>
            <w:docPart w:val="932D1230235D467C874C847989C1CA0E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17AAB7B" w14:textId="77777777" w:rsidTr="00564951">
        <w:tc>
          <w:tcPr>
            <w:tcW w:w="4680" w:type="dxa"/>
          </w:tcPr>
          <w:p w14:paraId="51E9EE6F" w14:textId="77777777" w:rsidR="005B1D68" w:rsidRDefault="009337EE" w:rsidP="0006301B">
            <w:pPr>
              <w:pStyle w:val="ListBullet"/>
              <w:numPr>
                <w:ilvl w:val="0"/>
                <w:numId w:val="4"/>
              </w:numPr>
            </w:pPr>
            <w:r>
              <w:t>JavaScript, HTML, CSS</w:t>
            </w:r>
          </w:p>
          <w:p w14:paraId="166CFCBB" w14:textId="77777777" w:rsidR="00752315" w:rsidRDefault="009337EE" w:rsidP="0006301B">
            <w:pPr>
              <w:pStyle w:val="ListBullet"/>
              <w:numPr>
                <w:ilvl w:val="0"/>
                <w:numId w:val="4"/>
              </w:numPr>
            </w:pPr>
            <w:r>
              <w:t>Web Designing</w:t>
            </w:r>
          </w:p>
          <w:p w14:paraId="6E2854B1" w14:textId="3E7E8EF2" w:rsidR="00984C18" w:rsidRPr="004937AE" w:rsidRDefault="00496EB4" w:rsidP="00984C18">
            <w:pPr>
              <w:pStyle w:val="ListBullet"/>
              <w:numPr>
                <w:ilvl w:val="0"/>
                <w:numId w:val="4"/>
              </w:numPr>
            </w:pPr>
            <w:r>
              <w:t xml:space="preserve">Git, </w:t>
            </w:r>
            <w:r w:rsidR="0006301B">
              <w:t>GitHub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C460470" w14:textId="77777777" w:rsidR="005B1D68" w:rsidRDefault="00FC4ECD" w:rsidP="00BC7376">
            <w:pPr>
              <w:pStyle w:val="ListBullet"/>
            </w:pPr>
            <w:r>
              <w:t>python</w:t>
            </w:r>
          </w:p>
          <w:p w14:paraId="4524F329" w14:textId="77777777" w:rsidR="00752315" w:rsidRDefault="00FC4ECD" w:rsidP="00FC4ECD">
            <w:pPr>
              <w:pStyle w:val="ListBullet"/>
            </w:pPr>
            <w:r>
              <w:t>Data Structure</w:t>
            </w:r>
          </w:p>
          <w:p w14:paraId="359147C2" w14:textId="60231B61" w:rsidR="00984C18" w:rsidRPr="004937AE" w:rsidRDefault="00536E8D" w:rsidP="00984C18">
            <w:pPr>
              <w:pStyle w:val="ListBullet"/>
            </w:pPr>
            <w:r>
              <w:t>Linux (CLI)</w:t>
            </w:r>
          </w:p>
        </w:tc>
      </w:tr>
    </w:tbl>
    <w:p w14:paraId="7A114487" w14:textId="6BD4BBBE" w:rsidR="005B1D68" w:rsidRDefault="00AC2C7B" w:rsidP="00AC2C7B">
      <w:pPr>
        <w:pStyle w:val="Heading1"/>
        <w:spacing w:before="120"/>
      </w:pPr>
      <w:r>
        <w:t xml:space="preserve">Experience and </w:t>
      </w:r>
      <w:r w:rsidR="009337EE">
        <w:t>Projects</w:t>
      </w:r>
    </w:p>
    <w:p w14:paraId="2C18FEFF" w14:textId="07649CCB" w:rsidR="00AC2C7B" w:rsidRDefault="00AC2C7B" w:rsidP="00AC2C7B">
      <w:pPr>
        <w:pStyle w:val="Heading3"/>
      </w:pPr>
      <w:r>
        <w:t>02/2019</w:t>
      </w:r>
      <w:r w:rsidRPr="00D413F9">
        <w:t xml:space="preserve"> –</w:t>
      </w:r>
      <w:r>
        <w:t xml:space="preserve"> 03/2019</w:t>
      </w:r>
    </w:p>
    <w:p w14:paraId="485619D9" w14:textId="1AC8D7D1" w:rsidR="00AC2C7B" w:rsidRPr="00513EFC" w:rsidRDefault="00AC2C7B" w:rsidP="00AC2C7B">
      <w:pPr>
        <w:pStyle w:val="Heading2"/>
      </w:pPr>
      <w:r>
        <w:t>Web Development Intern</w:t>
      </w:r>
    </w:p>
    <w:p w14:paraId="0BECF7D9" w14:textId="38214093" w:rsidR="00AC2C7B" w:rsidRDefault="00AC2C7B" w:rsidP="00AC2C7B">
      <w:r>
        <w:t xml:space="preserve">As an Intern my work involved working on the JavaScript Vue.js framework and </w:t>
      </w:r>
      <w:proofErr w:type="spellStart"/>
      <w:r>
        <w:t>Bulma</w:t>
      </w:r>
      <w:proofErr w:type="spellEnd"/>
      <w:r>
        <w:t xml:space="preserve"> UI framework. </w:t>
      </w:r>
    </w:p>
    <w:p w14:paraId="037EEDC0" w14:textId="77777777" w:rsidR="0023705D" w:rsidRPr="00D413F9" w:rsidRDefault="009337EE" w:rsidP="00D413F9">
      <w:pPr>
        <w:pStyle w:val="Heading3"/>
      </w:pPr>
      <w:r>
        <w:t>10/2017</w:t>
      </w:r>
      <w:r w:rsidR="00D413F9" w:rsidRPr="00D413F9">
        <w:t xml:space="preserve"> –</w:t>
      </w:r>
      <w:r w:rsidR="00D413F9">
        <w:t xml:space="preserve"> </w:t>
      </w:r>
      <w:r w:rsidR="00496EB4">
        <w:t>11/2017</w:t>
      </w:r>
    </w:p>
    <w:p w14:paraId="37739839" w14:textId="77777777" w:rsidR="0023705D" w:rsidRPr="00513EFC" w:rsidRDefault="00496EB4" w:rsidP="00513EFC">
      <w:pPr>
        <w:pStyle w:val="Heading2"/>
      </w:pPr>
      <w:r>
        <w:t>Gym Management System</w:t>
      </w:r>
    </w:p>
    <w:p w14:paraId="68A38265" w14:textId="77777777" w:rsidR="00D413F9" w:rsidRPr="00D413F9" w:rsidRDefault="00496EB4" w:rsidP="00D413F9">
      <w:r>
        <w:t>Gym Management System provides an easy to use interface for the users and a database for the admin to maintain the records of gym members.</w:t>
      </w:r>
    </w:p>
    <w:p w14:paraId="63CE45AA" w14:textId="77777777" w:rsidR="00D413F9" w:rsidRPr="00D413F9" w:rsidRDefault="00496EB4" w:rsidP="00D413F9">
      <w:pPr>
        <w:pStyle w:val="Heading3"/>
      </w:pPr>
      <w:r>
        <w:t>09/2018</w:t>
      </w:r>
      <w:r w:rsidR="00D413F9" w:rsidRPr="00D413F9">
        <w:t xml:space="preserve"> –</w:t>
      </w:r>
      <w:r w:rsidR="00D413F9">
        <w:t xml:space="preserve"> </w:t>
      </w:r>
      <w:r>
        <w:t>11/2018</w:t>
      </w:r>
    </w:p>
    <w:p w14:paraId="7B5376F3" w14:textId="77777777" w:rsidR="00D413F9" w:rsidRPr="00513EFC" w:rsidRDefault="00496EB4" w:rsidP="00513EFC">
      <w:pPr>
        <w:pStyle w:val="Heading2"/>
      </w:pPr>
      <w:r>
        <w:t>S.E.A College Website</w:t>
      </w:r>
    </w:p>
    <w:p w14:paraId="4C075392" w14:textId="77777777" w:rsidR="00D413F9" w:rsidRPr="00D413F9" w:rsidRDefault="00496EB4" w:rsidP="00D413F9">
      <w:r>
        <w:t xml:space="preserve">S.E.A College website has been built with rich CSS effects to provide an interactive interface to  the user. </w:t>
      </w:r>
    </w:p>
    <w:p w14:paraId="501DD54A" w14:textId="77777777" w:rsidR="0070237E" w:rsidRDefault="005A77CF" w:rsidP="00AC2C7B">
      <w:pPr>
        <w:pStyle w:val="Heading1"/>
        <w:pBdr>
          <w:top w:val="single" w:sz="4" w:space="18" w:color="A6A6A6" w:themeColor="background1" w:themeShade="A6"/>
        </w:pBdr>
        <w:spacing w:before="120"/>
      </w:pPr>
      <w:sdt>
        <w:sdtPr>
          <w:alias w:val="Education:"/>
          <w:tag w:val="Education:"/>
          <w:id w:val="543866955"/>
          <w:placeholder>
            <w:docPart w:val="CC2E858F83314F878B76DEA99A94B5CE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tbl>
      <w:tblPr>
        <w:tblStyle w:val="TableGrid0"/>
        <w:tblW w:w="8922" w:type="dxa"/>
        <w:tblInd w:w="-5" w:type="dxa"/>
        <w:tblCellMar>
          <w:top w:w="13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1516"/>
        <w:gridCol w:w="1813"/>
        <w:gridCol w:w="1957"/>
        <w:gridCol w:w="2510"/>
        <w:gridCol w:w="1126"/>
      </w:tblGrid>
      <w:tr w:rsidR="00496EB4" w14:paraId="268BCD6C" w14:textId="77777777" w:rsidTr="00AC2C7B">
        <w:trPr>
          <w:trHeight w:val="681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C5C24" w14:textId="77777777" w:rsidR="00496EB4" w:rsidRDefault="00496EB4" w:rsidP="0050546E">
            <w:pPr>
              <w:spacing w:line="259" w:lineRule="auto"/>
              <w:jc w:val="center"/>
            </w:pPr>
            <w:r>
              <w:t>Course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785E7" w14:textId="77777777" w:rsidR="00496EB4" w:rsidRDefault="00496EB4" w:rsidP="0050546E">
            <w:pPr>
              <w:spacing w:line="259" w:lineRule="auto"/>
              <w:jc w:val="center"/>
            </w:pPr>
            <w:r>
              <w:t>School/College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8CAEE" w14:textId="77777777" w:rsidR="00496EB4" w:rsidRDefault="00496EB4" w:rsidP="0050546E">
            <w:pPr>
              <w:spacing w:line="259" w:lineRule="auto"/>
              <w:jc w:val="center"/>
            </w:pPr>
            <w:r>
              <w:t>Board/University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DE865" w14:textId="77777777" w:rsidR="00496EB4" w:rsidRDefault="00496EB4" w:rsidP="0050546E">
            <w:pPr>
              <w:spacing w:line="259" w:lineRule="auto"/>
              <w:jc w:val="center"/>
            </w:pPr>
            <w:r>
              <w:t>Percentage/CGPA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96607" w14:textId="77777777" w:rsidR="00496EB4" w:rsidRDefault="00496EB4" w:rsidP="0050546E">
            <w:pPr>
              <w:spacing w:line="259" w:lineRule="auto"/>
              <w:jc w:val="center"/>
            </w:pPr>
            <w:r>
              <w:t>Year of passing</w:t>
            </w:r>
          </w:p>
        </w:tc>
      </w:tr>
      <w:tr w:rsidR="00496EB4" w14:paraId="32D13580" w14:textId="77777777" w:rsidTr="00AC2C7B">
        <w:trPr>
          <w:trHeight w:val="75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6885" w14:textId="77777777" w:rsidR="00496EB4" w:rsidRDefault="00496EB4" w:rsidP="0050546E">
            <w:pPr>
              <w:spacing w:line="259" w:lineRule="auto"/>
              <w:jc w:val="center"/>
            </w:pPr>
            <w:r>
              <w:t>X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B0AD" w14:textId="77777777" w:rsidR="00496EB4" w:rsidRDefault="00496EB4" w:rsidP="0050546E">
            <w:pPr>
              <w:spacing w:line="259" w:lineRule="auto"/>
              <w:jc w:val="center"/>
            </w:pPr>
            <w:r>
              <w:t>Gyan Niketan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8A813" w14:textId="77777777" w:rsidR="00496EB4" w:rsidRDefault="00496EB4" w:rsidP="0050546E">
            <w:pPr>
              <w:spacing w:line="259" w:lineRule="auto"/>
              <w:jc w:val="center"/>
            </w:pPr>
            <w:r>
              <w:t>CBSE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C8D4" w14:textId="77777777" w:rsidR="00496EB4" w:rsidRDefault="00496EB4" w:rsidP="0050546E">
            <w:pPr>
              <w:spacing w:line="259" w:lineRule="auto"/>
              <w:jc w:val="center"/>
            </w:pPr>
            <w:r>
              <w:t xml:space="preserve">9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94462" w14:textId="77777777" w:rsidR="00496EB4" w:rsidRDefault="00496EB4" w:rsidP="0050546E">
            <w:pPr>
              <w:spacing w:line="259" w:lineRule="auto"/>
              <w:jc w:val="center"/>
            </w:pPr>
            <w:r>
              <w:t>2012</w:t>
            </w:r>
          </w:p>
        </w:tc>
      </w:tr>
      <w:tr w:rsidR="00496EB4" w14:paraId="254B47E9" w14:textId="77777777" w:rsidTr="00AC2C7B">
        <w:trPr>
          <w:trHeight w:val="83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376F" w14:textId="77777777" w:rsidR="00496EB4" w:rsidRDefault="00496EB4" w:rsidP="0050546E">
            <w:pPr>
              <w:spacing w:line="259" w:lineRule="auto"/>
              <w:jc w:val="center"/>
            </w:pPr>
            <w:r>
              <w:t>XII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15F30" w14:textId="77777777" w:rsidR="00496EB4" w:rsidRDefault="00496EB4" w:rsidP="0050546E">
            <w:pPr>
              <w:spacing w:line="259" w:lineRule="auto"/>
              <w:jc w:val="center"/>
            </w:pPr>
            <w:r>
              <w:t>Loyola High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D8150" w14:textId="77777777" w:rsidR="00496EB4" w:rsidRDefault="00496EB4" w:rsidP="0050546E">
            <w:pPr>
              <w:spacing w:line="259" w:lineRule="auto"/>
              <w:jc w:val="center"/>
            </w:pPr>
            <w:r>
              <w:t>CBSE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6C1D7" w14:textId="77777777" w:rsidR="00496EB4" w:rsidRDefault="00496EB4" w:rsidP="0050546E">
            <w:pPr>
              <w:spacing w:line="259" w:lineRule="auto"/>
              <w:jc w:val="center"/>
            </w:pPr>
            <w:r>
              <w:t>74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1E8A" w14:textId="77777777" w:rsidR="00496EB4" w:rsidRDefault="00496EB4" w:rsidP="0050546E">
            <w:pPr>
              <w:spacing w:line="259" w:lineRule="auto"/>
              <w:jc w:val="center"/>
            </w:pPr>
            <w:r>
              <w:t>2014</w:t>
            </w:r>
          </w:p>
        </w:tc>
      </w:tr>
      <w:tr w:rsidR="00AC2C7B" w14:paraId="460221E8" w14:textId="77777777" w:rsidTr="00AC2C7B">
        <w:trPr>
          <w:trHeight w:val="83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BCEB1" w14:textId="745B6AFB" w:rsidR="00AC2C7B" w:rsidRDefault="00AC2C7B" w:rsidP="0050546E">
            <w:pPr>
              <w:spacing w:line="259" w:lineRule="auto"/>
              <w:jc w:val="center"/>
            </w:pPr>
            <w:r>
              <w:t>B.E (computer science)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420D" w14:textId="4DF031DD" w:rsidR="00AC2C7B" w:rsidRDefault="00AC2C7B" w:rsidP="0050546E">
            <w:pPr>
              <w:spacing w:line="259" w:lineRule="auto"/>
              <w:jc w:val="center"/>
            </w:pPr>
            <w:r>
              <w:t>S.E.A College of Engineering and Technology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E056" w14:textId="1B8C263F" w:rsidR="00AC2C7B" w:rsidRDefault="00AC2C7B" w:rsidP="0050546E">
            <w:pPr>
              <w:spacing w:line="259" w:lineRule="auto"/>
              <w:jc w:val="center"/>
            </w:pPr>
            <w:r>
              <w:rPr>
                <w:rStyle w:val="st"/>
              </w:rPr>
              <w:t>VTU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2277F" w14:textId="44787DA0" w:rsidR="00AC2C7B" w:rsidRDefault="00AC2C7B" w:rsidP="0050546E">
            <w:pPr>
              <w:spacing w:line="259" w:lineRule="auto"/>
              <w:jc w:val="center"/>
            </w:pPr>
            <w:r>
              <w:t>6.</w:t>
            </w:r>
            <w:r w:rsidR="002E0689">
              <w:t>8</w:t>
            </w:r>
            <w:bookmarkStart w:id="0" w:name="_GoBack"/>
            <w:bookmarkEnd w:id="0"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20E79" w14:textId="38F0D836" w:rsidR="00AC2C7B" w:rsidRDefault="00AC2C7B" w:rsidP="0050546E">
            <w:pPr>
              <w:spacing w:line="259" w:lineRule="auto"/>
              <w:jc w:val="center"/>
            </w:pPr>
            <w:r>
              <w:t>2019</w:t>
            </w:r>
          </w:p>
        </w:tc>
      </w:tr>
    </w:tbl>
    <w:p w14:paraId="2A881DC0" w14:textId="77777777" w:rsidR="00434074" w:rsidRDefault="00496EB4" w:rsidP="00A34552">
      <w:pPr>
        <w:pStyle w:val="Heading1"/>
        <w:pBdr>
          <w:top w:val="single" w:sz="4" w:space="9" w:color="A6A6A6" w:themeColor="background1" w:themeShade="A6"/>
        </w:pBdr>
      </w:pPr>
      <w:r>
        <w:lastRenderedPageBreak/>
        <w:t xml:space="preserve">Achievements </w:t>
      </w:r>
    </w:p>
    <w:p w14:paraId="382167A8" w14:textId="0AE5058F" w:rsidR="00343BB8" w:rsidRDefault="00343BB8" w:rsidP="00496EB4">
      <w:pPr>
        <w:pStyle w:val="ListParagraph"/>
        <w:numPr>
          <w:ilvl w:val="0"/>
          <w:numId w:val="13"/>
        </w:numPr>
      </w:pPr>
      <w:r>
        <w:t>Silver level programmer in JavaScript at Hackerrank.</w:t>
      </w:r>
    </w:p>
    <w:p w14:paraId="42EA21D8" w14:textId="18881885" w:rsidR="00BC7376" w:rsidRDefault="00496EB4" w:rsidP="00496EB4">
      <w:pPr>
        <w:pStyle w:val="ListParagraph"/>
        <w:numPr>
          <w:ilvl w:val="0"/>
          <w:numId w:val="13"/>
        </w:numPr>
      </w:pPr>
      <w:r>
        <w:t>Bronze level programmer in Python programming at Hackerrank.</w:t>
      </w:r>
    </w:p>
    <w:p w14:paraId="368DAC46" w14:textId="09E75643" w:rsidR="0062780A" w:rsidRDefault="00496EB4" w:rsidP="00343BB8">
      <w:pPr>
        <w:pStyle w:val="ListParagraph"/>
        <w:numPr>
          <w:ilvl w:val="0"/>
          <w:numId w:val="13"/>
        </w:numPr>
      </w:pPr>
      <w:r>
        <w:t>Projects on Web Developments.</w:t>
      </w:r>
    </w:p>
    <w:p w14:paraId="7416CC4C" w14:textId="77777777" w:rsidR="00536E8D" w:rsidRDefault="00536E8D" w:rsidP="00496EB4">
      <w:pPr>
        <w:pStyle w:val="ListParagraph"/>
        <w:numPr>
          <w:ilvl w:val="0"/>
          <w:numId w:val="13"/>
        </w:numPr>
      </w:pPr>
      <w:r>
        <w:t xml:space="preserve">Member and Contributor in open source project “dark-jupyter” on GitHub. </w:t>
      </w:r>
    </w:p>
    <w:p w14:paraId="29A87BC4" w14:textId="77777777" w:rsidR="00536E8D" w:rsidRDefault="00536E8D" w:rsidP="00536E8D">
      <w:pPr>
        <w:pStyle w:val="Heading1"/>
      </w:pPr>
      <w:r>
        <w:t>Participation</w:t>
      </w:r>
    </w:p>
    <w:p w14:paraId="1AD600F7" w14:textId="5C147F80" w:rsidR="00536E8D" w:rsidRDefault="00536E8D" w:rsidP="00496EB4">
      <w:pPr>
        <w:pStyle w:val="ListParagraph"/>
        <w:numPr>
          <w:ilvl w:val="0"/>
          <w:numId w:val="13"/>
        </w:numPr>
      </w:pPr>
      <w:r>
        <w:t xml:space="preserve">Attended soft skills training </w:t>
      </w:r>
      <w:r w:rsidR="00D11D30">
        <w:t>conducted in S.E.A College of Engineering and Technology by Capgemini held in May 2018.</w:t>
      </w:r>
      <w:r>
        <w:t xml:space="preserve"> </w:t>
      </w:r>
    </w:p>
    <w:p w14:paraId="196C396E" w14:textId="40E7559E" w:rsidR="00DD2553" w:rsidRDefault="00DD2553" w:rsidP="00496EB4">
      <w:pPr>
        <w:pStyle w:val="ListParagraph"/>
        <w:numPr>
          <w:ilvl w:val="0"/>
          <w:numId w:val="13"/>
        </w:numPr>
      </w:pPr>
      <w:r>
        <w:t>Runner Up In Tech Quiz held in S.E.A College of Engineering and Technology.</w:t>
      </w:r>
    </w:p>
    <w:p w14:paraId="1EEFB99B" w14:textId="77777777" w:rsidR="00496EB4" w:rsidRDefault="00496EB4" w:rsidP="00496EB4">
      <w:pPr>
        <w:pStyle w:val="Heading1"/>
      </w:pPr>
      <w:r>
        <w:t>Interests</w:t>
      </w:r>
    </w:p>
    <w:p w14:paraId="6DB039C9" w14:textId="77777777" w:rsidR="00496EB4" w:rsidRDefault="00496EB4" w:rsidP="00496EB4">
      <w:pPr>
        <w:pStyle w:val="ListParagraph"/>
        <w:numPr>
          <w:ilvl w:val="0"/>
          <w:numId w:val="15"/>
        </w:numPr>
      </w:pPr>
      <w:r>
        <w:t>Sketching</w:t>
      </w:r>
    </w:p>
    <w:p w14:paraId="1CA5C2FE" w14:textId="77777777" w:rsidR="00496EB4" w:rsidRDefault="00496EB4" w:rsidP="00496EB4">
      <w:pPr>
        <w:pStyle w:val="ListParagraph"/>
        <w:numPr>
          <w:ilvl w:val="0"/>
          <w:numId w:val="15"/>
        </w:numPr>
      </w:pPr>
      <w:r>
        <w:t>Reading Books</w:t>
      </w:r>
    </w:p>
    <w:p w14:paraId="1E363E33" w14:textId="77777777" w:rsidR="00496EB4" w:rsidRDefault="00496EB4" w:rsidP="00496EB4">
      <w:pPr>
        <w:pStyle w:val="ListParagraph"/>
        <w:numPr>
          <w:ilvl w:val="0"/>
          <w:numId w:val="15"/>
        </w:numPr>
      </w:pPr>
      <w:r>
        <w:t>Listening music</w:t>
      </w:r>
    </w:p>
    <w:p w14:paraId="21FCFFA6" w14:textId="77777777" w:rsidR="0062780A" w:rsidRDefault="0062780A" w:rsidP="0062780A">
      <w:pPr>
        <w:pStyle w:val="Heading1"/>
      </w:pPr>
      <w:r>
        <w:t>Truth Declaration</w:t>
      </w:r>
    </w:p>
    <w:p w14:paraId="01E843F9" w14:textId="77777777" w:rsidR="0062780A" w:rsidRPr="00BC7376" w:rsidRDefault="0062780A" w:rsidP="0062780A">
      <w:r>
        <w:t>I hereby declare all the above information is true to the best of my Knowledge and belief.</w:t>
      </w:r>
    </w:p>
    <w:sectPr w:rsidR="0062780A" w:rsidRPr="00BC7376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0C56" w14:textId="77777777" w:rsidR="005A77CF" w:rsidRDefault="005A77CF" w:rsidP="00725803">
      <w:pPr>
        <w:spacing w:after="0"/>
      </w:pPr>
      <w:r>
        <w:separator/>
      </w:r>
    </w:p>
  </w:endnote>
  <w:endnote w:type="continuationSeparator" w:id="0">
    <w:p w14:paraId="42BF9361" w14:textId="77777777" w:rsidR="005A77CF" w:rsidRDefault="005A77C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851B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1930A" w14:textId="77777777" w:rsidR="005A77CF" w:rsidRDefault="005A77CF" w:rsidP="00725803">
      <w:pPr>
        <w:spacing w:after="0"/>
      </w:pPr>
      <w:r>
        <w:separator/>
      </w:r>
    </w:p>
  </w:footnote>
  <w:footnote w:type="continuationSeparator" w:id="0">
    <w:p w14:paraId="29782CCB" w14:textId="77777777" w:rsidR="005A77CF" w:rsidRDefault="005A77C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45BDD"/>
    <w:multiLevelType w:val="hybridMultilevel"/>
    <w:tmpl w:val="13FE7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A2265F"/>
    <w:multiLevelType w:val="hybridMultilevel"/>
    <w:tmpl w:val="A3EC0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C6939"/>
    <w:multiLevelType w:val="hybridMultilevel"/>
    <w:tmpl w:val="10EEB75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D892892"/>
    <w:multiLevelType w:val="hybridMultilevel"/>
    <w:tmpl w:val="63A41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3D476B"/>
    <w:multiLevelType w:val="hybridMultilevel"/>
    <w:tmpl w:val="29EEF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83F01"/>
    <w:multiLevelType w:val="hybridMultilevel"/>
    <w:tmpl w:val="7604D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5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EE"/>
    <w:rsid w:val="00025E77"/>
    <w:rsid w:val="00027312"/>
    <w:rsid w:val="0006301B"/>
    <w:rsid w:val="000645F2"/>
    <w:rsid w:val="00082F03"/>
    <w:rsid w:val="000835A0"/>
    <w:rsid w:val="000934A2"/>
    <w:rsid w:val="000C5A86"/>
    <w:rsid w:val="001B0955"/>
    <w:rsid w:val="00227784"/>
    <w:rsid w:val="0023705D"/>
    <w:rsid w:val="00250A31"/>
    <w:rsid w:val="00251C13"/>
    <w:rsid w:val="00264FDD"/>
    <w:rsid w:val="002922D0"/>
    <w:rsid w:val="002E0689"/>
    <w:rsid w:val="00340B03"/>
    <w:rsid w:val="00343BB8"/>
    <w:rsid w:val="00380AE7"/>
    <w:rsid w:val="003A2621"/>
    <w:rsid w:val="003A6943"/>
    <w:rsid w:val="00410BA2"/>
    <w:rsid w:val="004228EA"/>
    <w:rsid w:val="00434074"/>
    <w:rsid w:val="00463C3B"/>
    <w:rsid w:val="004937AE"/>
    <w:rsid w:val="00496EB4"/>
    <w:rsid w:val="004E2970"/>
    <w:rsid w:val="005026DD"/>
    <w:rsid w:val="00513EFC"/>
    <w:rsid w:val="0052113B"/>
    <w:rsid w:val="00536E8D"/>
    <w:rsid w:val="00564951"/>
    <w:rsid w:val="00573BF9"/>
    <w:rsid w:val="005A4A49"/>
    <w:rsid w:val="005A533C"/>
    <w:rsid w:val="005A77CF"/>
    <w:rsid w:val="005B1D68"/>
    <w:rsid w:val="00611B37"/>
    <w:rsid w:val="006252B4"/>
    <w:rsid w:val="0062780A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337EE"/>
    <w:rsid w:val="009348BC"/>
    <w:rsid w:val="0095272C"/>
    <w:rsid w:val="00972024"/>
    <w:rsid w:val="00984C18"/>
    <w:rsid w:val="009A1E60"/>
    <w:rsid w:val="009F04D2"/>
    <w:rsid w:val="009F2BA7"/>
    <w:rsid w:val="009F6DA0"/>
    <w:rsid w:val="00A01182"/>
    <w:rsid w:val="00A34552"/>
    <w:rsid w:val="00AB4BCC"/>
    <w:rsid w:val="00AC2C7B"/>
    <w:rsid w:val="00AD13CB"/>
    <w:rsid w:val="00AD3FD8"/>
    <w:rsid w:val="00B370A8"/>
    <w:rsid w:val="00BC07F8"/>
    <w:rsid w:val="00BC7376"/>
    <w:rsid w:val="00BD669A"/>
    <w:rsid w:val="00BF5E9E"/>
    <w:rsid w:val="00C13F2B"/>
    <w:rsid w:val="00C43D65"/>
    <w:rsid w:val="00C84833"/>
    <w:rsid w:val="00C9044F"/>
    <w:rsid w:val="00D11D30"/>
    <w:rsid w:val="00D2420D"/>
    <w:rsid w:val="00D30382"/>
    <w:rsid w:val="00D413F9"/>
    <w:rsid w:val="00D44E50"/>
    <w:rsid w:val="00D90060"/>
    <w:rsid w:val="00D92B95"/>
    <w:rsid w:val="00DD2553"/>
    <w:rsid w:val="00E03F71"/>
    <w:rsid w:val="00E154B5"/>
    <w:rsid w:val="00E232F0"/>
    <w:rsid w:val="00E52791"/>
    <w:rsid w:val="00E83195"/>
    <w:rsid w:val="00F00A4F"/>
    <w:rsid w:val="00F33CD8"/>
    <w:rsid w:val="00FC250A"/>
    <w:rsid w:val="00FC4ECD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5644"/>
  <w15:chartTrackingRefBased/>
  <w15:docId w15:val="{E521CC61-3C8B-4F1F-AF0C-16A8A2EF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customStyle="1" w:styleId="TableGrid0">
    <w:name w:val="TableGrid"/>
    <w:rsid w:val="00496EB4"/>
    <w:pPr>
      <w:spacing w:after="0"/>
    </w:pPr>
    <w:rPr>
      <w:rFonts w:eastAsiaTheme="minorEastAsia"/>
      <w:color w:val="auto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DefaultParagraphFont"/>
    <w:rsid w:val="0049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ani\AppData\Local\Packages\Microsoft.Office.Desktop_8wekyb3d8bbwe\LocalCache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4679B6782E48ABA588E883E209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2A77D-87D2-4D8F-B46C-859161543372}"/>
      </w:docPartPr>
      <w:docPartBody>
        <w:p w:rsidR="002646AB" w:rsidRDefault="005C7108">
          <w:pPr>
            <w:pStyle w:val="654679B6782E48ABA588E883E209AFF7"/>
          </w:pPr>
          <w:r>
            <w:t>First Name</w:t>
          </w:r>
        </w:p>
      </w:docPartBody>
    </w:docPart>
    <w:docPart>
      <w:docPartPr>
        <w:name w:val="6E9A485F02CD4ED385D7BDE58EC9A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26CB8-8578-427A-A5EC-0446E5ABEC2B}"/>
      </w:docPartPr>
      <w:docPartBody>
        <w:p w:rsidR="002646AB" w:rsidRDefault="005C7108">
          <w:pPr>
            <w:pStyle w:val="6E9A485F02CD4ED385D7BDE58EC9A6EF"/>
          </w:pPr>
          <w:r>
            <w:t>Last Name</w:t>
          </w:r>
        </w:p>
      </w:docPartBody>
    </w:docPart>
    <w:docPart>
      <w:docPartPr>
        <w:name w:val="3C913585F7E64A59ACF2296ABD9ED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26970-F506-48C4-A7E0-49EEC6C7AE44}"/>
      </w:docPartPr>
      <w:docPartBody>
        <w:p w:rsidR="002646AB" w:rsidRDefault="005C7108">
          <w:pPr>
            <w:pStyle w:val="3C913585F7E64A59ACF2296ABD9EDA9B"/>
          </w:pPr>
          <w:r w:rsidRPr="009D0878">
            <w:t>Address</w:t>
          </w:r>
        </w:p>
      </w:docPartBody>
    </w:docPart>
    <w:docPart>
      <w:docPartPr>
        <w:name w:val="6D2DA273BFEA40AFB6C3300AE3D0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02002-FB41-41C5-BA42-A168FC1538AB}"/>
      </w:docPartPr>
      <w:docPartBody>
        <w:p w:rsidR="002646AB" w:rsidRDefault="005C7108">
          <w:pPr>
            <w:pStyle w:val="6D2DA273BFEA40AFB6C3300AE3D09B74"/>
          </w:pPr>
          <w:r w:rsidRPr="009D0878">
            <w:t>Phone</w:t>
          </w:r>
        </w:p>
      </w:docPartBody>
    </w:docPart>
    <w:docPart>
      <w:docPartPr>
        <w:name w:val="87864CB20E074B6E935A9E74C2DF9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A26A-F9ED-43A0-9AFB-C5CA24C9A817}"/>
      </w:docPartPr>
      <w:docPartBody>
        <w:p w:rsidR="002646AB" w:rsidRDefault="005C7108">
          <w:pPr>
            <w:pStyle w:val="87864CB20E074B6E935A9E74C2DF9017"/>
          </w:pPr>
          <w:r w:rsidRPr="009D0878">
            <w:t>Email</w:t>
          </w:r>
        </w:p>
      </w:docPartBody>
    </w:docPart>
    <w:docPart>
      <w:docPartPr>
        <w:name w:val="C6E702E6FC82435EA7EEFB3534B91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7756-FFBE-4020-9D90-1D486EDB3F14}"/>
      </w:docPartPr>
      <w:docPartBody>
        <w:p w:rsidR="002646AB" w:rsidRDefault="005C7108">
          <w:pPr>
            <w:pStyle w:val="C6E702E6FC82435EA7EEFB3534B913C2"/>
          </w:pPr>
          <w:r w:rsidRPr="009D0878">
            <w:t>LinkedIn Profile</w:t>
          </w:r>
        </w:p>
      </w:docPartBody>
    </w:docPart>
    <w:docPart>
      <w:docPartPr>
        <w:name w:val="F50A59EAC9AC456EADE36BF14CE0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DA16B-805F-4727-BB92-C5E488FD7055}"/>
      </w:docPartPr>
      <w:docPartBody>
        <w:p w:rsidR="002646AB" w:rsidRDefault="005C7108">
          <w:pPr>
            <w:pStyle w:val="F50A59EAC9AC456EADE36BF14CE0D3A5"/>
          </w:pPr>
          <w:r w:rsidRPr="009D0878">
            <w:t>Twitter/Blog/Portfolio</w:t>
          </w:r>
        </w:p>
      </w:docPartBody>
    </w:docPart>
    <w:docPart>
      <w:docPartPr>
        <w:name w:val="932D1230235D467C874C847989C1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6F78E-5185-4F18-8390-8D5D68453048}"/>
      </w:docPartPr>
      <w:docPartBody>
        <w:p w:rsidR="002646AB" w:rsidRDefault="005C7108">
          <w:pPr>
            <w:pStyle w:val="932D1230235D467C874C847989C1CA0E"/>
          </w:pPr>
          <w:r>
            <w:t>Skills</w:t>
          </w:r>
        </w:p>
      </w:docPartBody>
    </w:docPart>
    <w:docPart>
      <w:docPartPr>
        <w:name w:val="CC2E858F83314F878B76DEA99A94B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D7269-963E-4362-B692-8050B5BE56A7}"/>
      </w:docPartPr>
      <w:docPartBody>
        <w:p w:rsidR="002646AB" w:rsidRDefault="005C7108">
          <w:pPr>
            <w:pStyle w:val="CC2E858F83314F878B76DEA99A94B5C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08"/>
    <w:rsid w:val="002646AB"/>
    <w:rsid w:val="005C7108"/>
    <w:rsid w:val="005D5B3F"/>
    <w:rsid w:val="00723816"/>
    <w:rsid w:val="00850BBF"/>
    <w:rsid w:val="00944229"/>
    <w:rsid w:val="00AA144C"/>
    <w:rsid w:val="00B62524"/>
    <w:rsid w:val="00B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679B6782E48ABA588E883E209AFF7">
    <w:name w:val="654679B6782E48ABA588E883E209AFF7"/>
  </w:style>
  <w:style w:type="paragraph" w:customStyle="1" w:styleId="6E9A485F02CD4ED385D7BDE58EC9A6EF">
    <w:name w:val="6E9A485F02CD4ED385D7BDE58EC9A6EF"/>
  </w:style>
  <w:style w:type="paragraph" w:customStyle="1" w:styleId="3C913585F7E64A59ACF2296ABD9EDA9B">
    <w:name w:val="3C913585F7E64A59ACF2296ABD9EDA9B"/>
  </w:style>
  <w:style w:type="paragraph" w:customStyle="1" w:styleId="6D2DA273BFEA40AFB6C3300AE3D09B74">
    <w:name w:val="6D2DA273BFEA40AFB6C3300AE3D09B74"/>
  </w:style>
  <w:style w:type="paragraph" w:customStyle="1" w:styleId="87864CB20E074B6E935A9E74C2DF9017">
    <w:name w:val="87864CB20E074B6E935A9E74C2DF9017"/>
  </w:style>
  <w:style w:type="paragraph" w:customStyle="1" w:styleId="C6E702E6FC82435EA7EEFB3534B913C2">
    <w:name w:val="C6E702E6FC82435EA7EEFB3534B913C2"/>
  </w:style>
  <w:style w:type="paragraph" w:customStyle="1" w:styleId="F50A59EAC9AC456EADE36BF14CE0D3A5">
    <w:name w:val="F50A59EAC9AC456EADE36BF14CE0D3A5"/>
  </w:style>
  <w:style w:type="paragraph" w:customStyle="1" w:styleId="A56D46A6F84A4062AA0774290ABCF107">
    <w:name w:val="A56D46A6F84A4062AA0774290ABCF107"/>
  </w:style>
  <w:style w:type="paragraph" w:customStyle="1" w:styleId="932D1230235D467C874C847989C1CA0E">
    <w:name w:val="932D1230235D467C874C847989C1CA0E"/>
  </w:style>
  <w:style w:type="paragraph" w:customStyle="1" w:styleId="814EB0486D164520BC75ACC5BEBBA26C">
    <w:name w:val="814EB0486D164520BC75ACC5BEBBA26C"/>
  </w:style>
  <w:style w:type="paragraph" w:customStyle="1" w:styleId="982C0E388A424D38B914AF06BE2FD154">
    <w:name w:val="982C0E388A424D38B914AF06BE2FD154"/>
  </w:style>
  <w:style w:type="paragraph" w:customStyle="1" w:styleId="DC845CFCB7DD46E78D8E8E59C82E46D0">
    <w:name w:val="DC845CFCB7DD46E78D8E8E59C82E46D0"/>
  </w:style>
  <w:style w:type="paragraph" w:customStyle="1" w:styleId="212086D4A1BA407B8AEF1A3EB8356C2F">
    <w:name w:val="212086D4A1BA407B8AEF1A3EB8356C2F"/>
  </w:style>
  <w:style w:type="paragraph" w:customStyle="1" w:styleId="C737C4140823437FB9877CBEEEB6A2D4">
    <w:name w:val="C737C4140823437FB9877CBEEEB6A2D4"/>
  </w:style>
  <w:style w:type="paragraph" w:customStyle="1" w:styleId="E58CA2D112E14AF7BB1D8DB62DD4A18F">
    <w:name w:val="E58CA2D112E14AF7BB1D8DB62DD4A18F"/>
  </w:style>
  <w:style w:type="paragraph" w:customStyle="1" w:styleId="BB7BC9081E594E25B65D1CD65C7369B6">
    <w:name w:val="BB7BC9081E594E25B65D1CD65C7369B6"/>
  </w:style>
  <w:style w:type="paragraph" w:customStyle="1" w:styleId="2752A82B69914B60BEA73452C3BB47F4">
    <w:name w:val="2752A82B69914B60BEA73452C3BB47F4"/>
  </w:style>
  <w:style w:type="paragraph" w:customStyle="1" w:styleId="78ECD779B8E84400A72E6BFB047EB2BD">
    <w:name w:val="78ECD779B8E84400A72E6BFB047EB2B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44DFA8A3A394F639E30E200A7380D15">
    <w:name w:val="444DFA8A3A394F639E30E200A7380D15"/>
  </w:style>
  <w:style w:type="paragraph" w:customStyle="1" w:styleId="2144596ACF6042DDB6EB2DA838AFA458">
    <w:name w:val="2144596ACF6042DDB6EB2DA838AFA458"/>
  </w:style>
  <w:style w:type="paragraph" w:customStyle="1" w:styleId="C85B7B9C230B468DBFAE7FDA376AA5A8">
    <w:name w:val="C85B7B9C230B468DBFAE7FDA376AA5A8"/>
  </w:style>
  <w:style w:type="paragraph" w:customStyle="1" w:styleId="009CD84443404D9D9E9F21EAAF64C84B">
    <w:name w:val="009CD84443404D9D9E9F21EAAF64C84B"/>
  </w:style>
  <w:style w:type="paragraph" w:customStyle="1" w:styleId="5049EF06E5EC46F08B32DC7A8E384736">
    <w:name w:val="5049EF06E5EC46F08B32DC7A8E384736"/>
  </w:style>
  <w:style w:type="paragraph" w:customStyle="1" w:styleId="D41F83BABB1644098EB660BFBE3E4A3C">
    <w:name w:val="D41F83BABB1644098EB660BFBE3E4A3C"/>
  </w:style>
  <w:style w:type="paragraph" w:customStyle="1" w:styleId="1BF8C4750AF844F787F380A4A386CB0E">
    <w:name w:val="1BF8C4750AF844F787F380A4A386CB0E"/>
  </w:style>
  <w:style w:type="paragraph" w:customStyle="1" w:styleId="CC2E858F83314F878B76DEA99A94B5CE">
    <w:name w:val="CC2E858F83314F878B76DEA99A94B5CE"/>
  </w:style>
  <w:style w:type="paragraph" w:customStyle="1" w:styleId="83EB6B5896C246BE87CB38AFEAA6DF68">
    <w:name w:val="83EB6B5896C246BE87CB38AFEAA6DF68"/>
  </w:style>
  <w:style w:type="paragraph" w:customStyle="1" w:styleId="CE5FEB779C2E4DE79F08E06B2BF99219">
    <w:name w:val="CE5FEB779C2E4DE79F08E06B2BF99219"/>
  </w:style>
  <w:style w:type="paragraph" w:customStyle="1" w:styleId="D880804E32734114B85B37FA25B751A3">
    <w:name w:val="D880804E32734114B85B37FA25B751A3"/>
  </w:style>
  <w:style w:type="paragraph" w:customStyle="1" w:styleId="EFC2A8709A824346AF130EBEF0451E46">
    <w:name w:val="EFC2A8709A824346AF130EBEF0451E46"/>
  </w:style>
  <w:style w:type="paragraph" w:customStyle="1" w:styleId="EDCEE165F51C42139F229DCDB8BAC56C">
    <w:name w:val="EDCEE165F51C42139F229DCDB8BAC56C"/>
  </w:style>
  <w:style w:type="paragraph" w:customStyle="1" w:styleId="62D549D772EA4F10B3C3958CBF095DDB">
    <w:name w:val="62D549D772EA4F10B3C3958CBF095DDB"/>
  </w:style>
  <w:style w:type="paragraph" w:customStyle="1" w:styleId="3AFCC8D02BF7448E82FCC75A3E304883">
    <w:name w:val="3AFCC8D02BF7448E82FCC75A3E304883"/>
  </w:style>
  <w:style w:type="paragraph" w:customStyle="1" w:styleId="A570BB599C6E4AFA81A86A059B0AC7F9">
    <w:name w:val="A570BB599C6E4AFA81A86A059B0AC7F9"/>
  </w:style>
  <w:style w:type="paragraph" w:customStyle="1" w:styleId="0D4E56D96035428E9B4B8FDD2D145562">
    <w:name w:val="0D4E56D96035428E9B4B8FDD2D145562"/>
  </w:style>
  <w:style w:type="paragraph" w:customStyle="1" w:styleId="E25BA67247AA49ADB7A53A2EF58FB1F4">
    <w:name w:val="E25BA67247AA49ADB7A53A2EF58FB1F4"/>
  </w:style>
  <w:style w:type="paragraph" w:customStyle="1" w:styleId="A521E562B4F74D04BE048537C31B6920">
    <w:name w:val="A521E562B4F74D04BE048537C31B6920"/>
  </w:style>
  <w:style w:type="paragraph" w:customStyle="1" w:styleId="A1FD868464534A21A1FBA51A3ABBEF28">
    <w:name w:val="A1FD868464534A21A1FBA51A3ABBEF28"/>
  </w:style>
  <w:style w:type="paragraph" w:customStyle="1" w:styleId="96D30FF1ABE24008914FAE046694B9C8">
    <w:name w:val="96D30FF1ABE24008914FAE046694B9C8"/>
    <w:rsid w:val="002646AB"/>
  </w:style>
  <w:style w:type="paragraph" w:customStyle="1" w:styleId="55B5E9D3AC53439487F1815436F736C7">
    <w:name w:val="55B5E9D3AC53439487F1815436F736C7"/>
    <w:rsid w:val="002646AB"/>
  </w:style>
  <w:style w:type="paragraph" w:customStyle="1" w:styleId="D6895C8DC7BF48FE8A5D4E5B96B06897">
    <w:name w:val="D6895C8DC7BF48FE8A5D4E5B96B06897"/>
    <w:rsid w:val="002646AB"/>
  </w:style>
  <w:style w:type="paragraph" w:customStyle="1" w:styleId="A5059408634149A59643996FF2A2525A">
    <w:name w:val="A5059408634149A59643996FF2A2525A"/>
    <w:rsid w:val="002646AB"/>
  </w:style>
  <w:style w:type="paragraph" w:customStyle="1" w:styleId="AA86DF2A75B043339DB83C6F83F9F3FD">
    <w:name w:val="AA86DF2A75B043339DB83C6F83F9F3FD"/>
    <w:rsid w:val="002646AB"/>
  </w:style>
  <w:style w:type="paragraph" w:customStyle="1" w:styleId="C5056C0DFDEF41FB9449EB22FF6D3C51">
    <w:name w:val="C5056C0DFDEF41FB9449EB22FF6D3C51"/>
    <w:rsid w:val="002646AB"/>
  </w:style>
  <w:style w:type="paragraph" w:customStyle="1" w:styleId="7C07403FAD22433A89A6C4A51D126B90">
    <w:name w:val="7C07403FAD22433A89A6C4A51D126B90"/>
    <w:rsid w:val="00264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PRASHANT</Abstract>
  <CompanyAddress>K.R Puram, Bangalore(560049)  </CompanyAddress>
  <CompanyPhone>8660839528</CompanyPhone>
  <CompanyFax/>
  <CompanyEmail>Pmani157@gmail.com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D51C0C-D656-456A-BB77-5571D59F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mani</dc:creator>
  <cp:keywords>www.linkedin.com/in/prashant-mani</cp:keywords>
  <dc:description/>
  <cp:lastModifiedBy>prashant mani</cp:lastModifiedBy>
  <cp:revision>6</cp:revision>
  <cp:lastPrinted>2019-02-03T05:55:00Z</cp:lastPrinted>
  <dcterms:created xsi:type="dcterms:W3CDTF">2019-04-17T09:26:00Z</dcterms:created>
  <dcterms:modified xsi:type="dcterms:W3CDTF">2019-07-19T03:32:00Z</dcterms:modified>
  <cp:category>MANI</cp:category>
  <cp:contentStatus>github.com/prashant333</cp:contentStatus>
</cp:coreProperties>
</file>